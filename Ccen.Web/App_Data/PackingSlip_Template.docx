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594" w:type="dxa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51"/>
        <w:gridCol w:w="7655"/>
        <w:gridCol w:w="1559"/>
      </w:tblGrid>
      <w:tr w:rsidR="00FA4F4E" w:rsidRPr="00A11100" w:rsidTr="00FA4F4E">
        <w:trPr>
          <w:trHeight w:val="686"/>
        </w:trPr>
        <w:tc>
          <w:tcPr>
            <w:tcW w:w="851" w:type="dxa"/>
            <w:shd w:val="clear" w:color="auto" w:fill="auto"/>
            <w:tcMar>
              <w:top w:w="0" w:type="dxa"/>
            </w:tcMar>
          </w:tcPr>
          <w:p w:rsidR="00FA4F4E" w:rsidRPr="0047375B" w:rsidRDefault="00FA4F4E" w:rsidP="003D5174">
            <w:pPr>
              <w:pStyle w:val="headings"/>
              <w:jc w:val="left"/>
            </w:pPr>
            <w:r w:rsidRPr="0047375B">
              <w:t>Ship</w:t>
            </w:r>
            <w:r>
              <w:br/>
            </w:r>
            <w:r w:rsidRPr="0047375B">
              <w:t>To</w:t>
            </w:r>
          </w:p>
        </w:tc>
        <w:tc>
          <w:tcPr>
            <w:tcW w:w="7655" w:type="dxa"/>
            <w:shd w:val="clear" w:color="auto" w:fill="auto"/>
          </w:tcPr>
          <w:sdt>
            <w:sdtPr>
              <w:rPr>
                <w:sz w:val="28"/>
                <w:szCs w:val="28"/>
              </w:rPr>
              <w:id w:val="716560479"/>
              <w:placeholder>
                <w:docPart w:val="AAF2C1813EFA44F398F06CA864FAAA52"/>
              </w:placeholder>
              <w:showingPlcHdr/>
            </w:sdtPr>
            <w:sdtEndPr/>
            <w:sdtContent>
              <w:p w:rsidR="00FA4F4E" w:rsidRPr="009769AC" w:rsidRDefault="00FA4F4E" w:rsidP="00924E66">
                <w:pPr>
                  <w:pStyle w:val="rightalignedtext"/>
                  <w:jc w:val="left"/>
                  <w:rPr>
                    <w:sz w:val="28"/>
                    <w:szCs w:val="28"/>
                  </w:rPr>
                </w:pPr>
                <w:r w:rsidRPr="009769AC">
                  <w:rPr>
                    <w:rStyle w:val="PlaceholderText"/>
                    <w:sz w:val="28"/>
                    <w:szCs w:val="28"/>
                  </w:rPr>
                  <w:t>[Name]</w:t>
                </w:r>
              </w:p>
            </w:sdtContent>
          </w:sdt>
          <w:bookmarkStart w:id="0" w:name="OLE_LINK3" w:displacedByCustomXml="next"/>
          <w:bookmarkStart w:id="1" w:name="OLE_LINK4" w:displacedByCustomXml="next"/>
          <w:sdt>
            <w:sdtPr>
              <w:rPr>
                <w:sz w:val="28"/>
                <w:szCs w:val="28"/>
              </w:rPr>
              <w:id w:val="716560484"/>
              <w:placeholder>
                <w:docPart w:val="6A3F1CEDDADB4E7FAF5A1E3D320176B4"/>
              </w:placeholder>
            </w:sdtPr>
            <w:sdtEndPr/>
            <w:sdtContent>
              <w:p w:rsidR="00FA4F4E" w:rsidRPr="009769AC" w:rsidRDefault="00FA4F4E" w:rsidP="00924E66">
                <w:pPr>
                  <w:pStyle w:val="rightalignedtext"/>
                  <w:jc w:val="left"/>
                  <w:rPr>
                    <w:sz w:val="28"/>
                    <w:szCs w:val="28"/>
                  </w:rPr>
                </w:pPr>
                <w:r w:rsidRPr="006766F7">
                  <w:rPr>
                    <w:sz w:val="28"/>
                    <w:szCs w:val="28"/>
                  </w:rPr>
                  <w:t>[Street Address]</w:t>
                </w:r>
              </w:p>
            </w:sdtContent>
          </w:sdt>
          <w:bookmarkEnd w:id="0" w:displacedByCustomXml="prev"/>
          <w:bookmarkEnd w:id="1"/>
          <w:p w:rsidR="00FA4F4E" w:rsidRPr="000E042A" w:rsidRDefault="005F4399" w:rsidP="006766F7">
            <w:pPr>
              <w:pStyle w:val="rightalignedtext"/>
              <w:jc w:val="left"/>
            </w:pPr>
            <w:sdt>
              <w:sdtPr>
                <w:rPr>
                  <w:sz w:val="28"/>
                  <w:szCs w:val="28"/>
                </w:rPr>
                <w:id w:val="716560486"/>
                <w:placeholder>
                  <w:docPart w:val="1185CE0649AF4EDF827C9760D0E6E62D"/>
                </w:placeholder>
                <w:showingPlcHdr/>
              </w:sdtPr>
              <w:sdtEndPr/>
              <w:sdtContent>
                <w:r w:rsidR="00FA4F4E" w:rsidRPr="009769AC">
                  <w:rPr>
                    <w:rStyle w:val="PlaceholderText"/>
                    <w:sz w:val="28"/>
                    <w:szCs w:val="28"/>
                  </w:rPr>
                  <w:t>[City, ST  ZIP Code]</w:t>
                </w:r>
              </w:sdtContent>
            </w:sdt>
            <w:r w:rsidR="00FA4F4E">
              <w:rPr>
                <w:sz w:val="28"/>
                <w:szCs w:val="28"/>
              </w:rPr>
              <w:t xml:space="preserve"> [Country]</w:t>
            </w:r>
          </w:p>
        </w:tc>
        <w:tc>
          <w:tcPr>
            <w:tcW w:w="1559" w:type="dxa"/>
          </w:tcPr>
          <w:p w:rsidR="00FA4F4E" w:rsidRDefault="00FA4F4E" w:rsidP="00924E66">
            <w:pPr>
              <w:pStyle w:val="rightalignedtext"/>
              <w:jc w:val="left"/>
              <w:rPr>
                <w:sz w:val="28"/>
                <w:szCs w:val="28"/>
              </w:rPr>
            </w:pPr>
          </w:p>
        </w:tc>
      </w:tr>
    </w:tbl>
    <w:p w:rsidR="00954EF9" w:rsidRDefault="00954EF9" w:rsidP="004F202D"/>
    <w:tbl>
      <w:tblPr>
        <w:tblW w:w="1003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983"/>
        <w:gridCol w:w="2811"/>
        <w:gridCol w:w="1984"/>
        <w:gridCol w:w="1257"/>
      </w:tblGrid>
      <w:tr w:rsidR="00FE0212" w:rsidRPr="001E3C2E" w:rsidTr="000B7829">
        <w:trPr>
          <w:cantSplit/>
          <w:trHeight w:val="240"/>
          <w:jc w:val="center"/>
        </w:trPr>
        <w:tc>
          <w:tcPr>
            <w:tcW w:w="398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E0212" w:rsidRPr="003D5174" w:rsidRDefault="00FE0212" w:rsidP="003D5174">
            <w:pPr>
              <w:pStyle w:val="ColumnHeadings"/>
              <w:jc w:val="center"/>
              <w:rPr>
                <w:sz w:val="18"/>
                <w:szCs w:val="18"/>
              </w:rPr>
            </w:pPr>
            <w:r w:rsidRPr="003D5174">
              <w:rPr>
                <w:sz w:val="18"/>
                <w:szCs w:val="18"/>
              </w:rPr>
              <w:t>Order Number</w:t>
            </w:r>
          </w:p>
        </w:tc>
        <w:tc>
          <w:tcPr>
            <w:tcW w:w="281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</w:tcPr>
          <w:p w:rsidR="00FE0212" w:rsidRPr="003D5174" w:rsidRDefault="00FE0212" w:rsidP="003D5174">
            <w:pPr>
              <w:pStyle w:val="ColumnHeadings"/>
              <w:jc w:val="center"/>
              <w:rPr>
                <w:sz w:val="18"/>
                <w:szCs w:val="18"/>
              </w:rPr>
            </w:pPr>
            <w:r w:rsidRPr="003D5174">
              <w:rPr>
                <w:sz w:val="18"/>
                <w:szCs w:val="18"/>
              </w:rPr>
              <w:t>Buyer Name</w:t>
            </w:r>
          </w:p>
        </w:tc>
        <w:tc>
          <w:tcPr>
            <w:tcW w:w="198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E0212" w:rsidRPr="003D5174" w:rsidRDefault="00FE0212" w:rsidP="003D5174">
            <w:pPr>
              <w:pStyle w:val="ColumnHeadings"/>
              <w:jc w:val="center"/>
              <w:rPr>
                <w:sz w:val="18"/>
                <w:szCs w:val="18"/>
              </w:rPr>
            </w:pPr>
            <w:r w:rsidRPr="003D5174">
              <w:rPr>
                <w:sz w:val="18"/>
                <w:szCs w:val="18"/>
              </w:rPr>
              <w:t>Order Date</w:t>
            </w:r>
          </w:p>
        </w:tc>
        <w:tc>
          <w:tcPr>
            <w:tcW w:w="12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E0212" w:rsidRPr="003D5174" w:rsidRDefault="00FE0212" w:rsidP="003D5174">
            <w:pPr>
              <w:pStyle w:val="ColumnHeadings"/>
              <w:jc w:val="center"/>
              <w:rPr>
                <w:sz w:val="18"/>
                <w:szCs w:val="18"/>
              </w:rPr>
            </w:pPr>
            <w:r w:rsidRPr="003D5174">
              <w:rPr>
                <w:sz w:val="18"/>
                <w:szCs w:val="18"/>
              </w:rPr>
              <w:t>Shipping</w:t>
            </w:r>
          </w:p>
        </w:tc>
      </w:tr>
      <w:tr w:rsidR="00FE0212" w:rsidRPr="001C2122" w:rsidTr="003D5174">
        <w:trPr>
          <w:cantSplit/>
          <w:trHeight w:val="216"/>
          <w:jc w:val="center"/>
        </w:trPr>
        <w:tc>
          <w:tcPr>
            <w:tcW w:w="398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E0212" w:rsidRPr="00FE0212" w:rsidRDefault="00FE0212" w:rsidP="00D10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XXX-XXXXXX-XXXXXX</w:t>
            </w:r>
          </w:p>
        </w:tc>
        <w:tc>
          <w:tcPr>
            <w:tcW w:w="281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vAlign w:val="center"/>
          </w:tcPr>
          <w:p w:rsidR="00FE0212" w:rsidRPr="003D5174" w:rsidRDefault="00FE0212" w:rsidP="00C1296F">
            <w:pPr>
              <w:rPr>
                <w:sz w:val="20"/>
                <w:szCs w:val="20"/>
              </w:rPr>
            </w:pPr>
            <w:r w:rsidRPr="003D5174">
              <w:rPr>
                <w:sz w:val="20"/>
                <w:szCs w:val="20"/>
              </w:rPr>
              <w:t>[Name]</w:t>
            </w:r>
          </w:p>
        </w:tc>
        <w:tc>
          <w:tcPr>
            <w:tcW w:w="198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E0212" w:rsidRPr="001C2122" w:rsidRDefault="00FE0212" w:rsidP="00D10580">
            <w:r>
              <w:t>[Order Date]</w:t>
            </w:r>
          </w:p>
        </w:tc>
        <w:tc>
          <w:tcPr>
            <w:tcW w:w="12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E0212" w:rsidRPr="003D5174" w:rsidRDefault="007E2D76" w:rsidP="007E2D76">
            <w:pPr>
              <w:rPr>
                <w:sz w:val="20"/>
                <w:szCs w:val="20"/>
              </w:rPr>
            </w:pPr>
            <w:r w:rsidRPr="003D5174">
              <w:rPr>
                <w:sz w:val="20"/>
                <w:szCs w:val="20"/>
              </w:rPr>
              <w:t>Standard</w:t>
            </w:r>
          </w:p>
        </w:tc>
      </w:tr>
    </w:tbl>
    <w:p w:rsidR="00F56369" w:rsidRDefault="00F56369" w:rsidP="00F56369"/>
    <w:tbl>
      <w:tblPr>
        <w:tblW w:w="10075" w:type="dxa"/>
        <w:tblInd w:w="-605" w:type="dxa"/>
        <w:tblBorders>
          <w:top w:val="single" w:sz="4" w:space="0" w:color="B0CCB0" w:themeColor="accent2"/>
          <w:left w:val="single" w:sz="4" w:space="0" w:color="B0CCB0" w:themeColor="accent2"/>
          <w:bottom w:val="single" w:sz="4" w:space="0" w:color="B0CCB0" w:themeColor="accent2"/>
          <w:right w:val="single" w:sz="4" w:space="0" w:color="B0CCB0" w:themeColor="accent2"/>
          <w:insideH w:val="single" w:sz="4" w:space="0" w:color="B0CCB0" w:themeColor="accent2"/>
          <w:insideV w:val="single" w:sz="4" w:space="0" w:color="B0CCB0" w:themeColor="accent2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29"/>
        <w:gridCol w:w="3969"/>
        <w:gridCol w:w="3665"/>
        <w:gridCol w:w="1012"/>
      </w:tblGrid>
      <w:tr w:rsidR="003D5174" w:rsidRPr="001E3C2E" w:rsidTr="00F3261A">
        <w:trPr>
          <w:cantSplit/>
          <w:trHeight w:val="216"/>
        </w:trPr>
        <w:tc>
          <w:tcPr>
            <w:tcW w:w="1429" w:type="dxa"/>
            <w:shd w:val="clear" w:color="auto" w:fill="EFF4EF" w:themeFill="accent2" w:themeFillTint="33"/>
            <w:vAlign w:val="center"/>
          </w:tcPr>
          <w:p w:rsidR="009769AC" w:rsidRPr="003D5174" w:rsidRDefault="009769AC" w:rsidP="009A0A91">
            <w:pPr>
              <w:pStyle w:val="ColumnHeadings"/>
              <w:rPr>
                <w:sz w:val="18"/>
                <w:szCs w:val="18"/>
              </w:rPr>
            </w:pPr>
            <w:r w:rsidRPr="003D5174">
              <w:rPr>
                <w:sz w:val="18"/>
                <w:szCs w:val="18"/>
              </w:rPr>
              <w:t>Item</w:t>
            </w:r>
            <w:r w:rsidR="0093010E" w:rsidRPr="003D5174">
              <w:rPr>
                <w:sz w:val="18"/>
                <w:szCs w:val="18"/>
              </w:rPr>
              <w:t>’s</w:t>
            </w:r>
            <w:r w:rsidRPr="003D5174">
              <w:rPr>
                <w:sz w:val="18"/>
                <w:szCs w:val="18"/>
              </w:rPr>
              <w:t xml:space="preserve"> image</w:t>
            </w:r>
          </w:p>
        </w:tc>
        <w:tc>
          <w:tcPr>
            <w:tcW w:w="3969" w:type="dxa"/>
            <w:shd w:val="clear" w:color="auto" w:fill="EFF4EF" w:themeFill="accent2" w:themeFillTint="33"/>
          </w:tcPr>
          <w:p w:rsidR="009769AC" w:rsidRPr="003D5174" w:rsidRDefault="009769AC" w:rsidP="009A0A91">
            <w:pPr>
              <w:pStyle w:val="ColumnHeadings"/>
              <w:rPr>
                <w:sz w:val="18"/>
                <w:szCs w:val="18"/>
              </w:rPr>
            </w:pPr>
            <w:r w:rsidRPr="003D5174">
              <w:rPr>
                <w:sz w:val="18"/>
                <w:szCs w:val="18"/>
              </w:rPr>
              <w:t>Item Name</w:t>
            </w:r>
          </w:p>
        </w:tc>
        <w:tc>
          <w:tcPr>
            <w:tcW w:w="3665" w:type="dxa"/>
            <w:shd w:val="clear" w:color="auto" w:fill="EFF4EF" w:themeFill="accent2" w:themeFillTint="33"/>
            <w:vAlign w:val="center"/>
          </w:tcPr>
          <w:p w:rsidR="009769AC" w:rsidRPr="003D5174" w:rsidRDefault="00A11091" w:rsidP="009A0A91">
            <w:pPr>
              <w:pStyle w:val="ColumnHeadings"/>
              <w:rPr>
                <w:sz w:val="18"/>
                <w:szCs w:val="18"/>
              </w:rPr>
            </w:pPr>
            <w:r w:rsidRPr="003D5174">
              <w:rPr>
                <w:sz w:val="18"/>
                <w:szCs w:val="18"/>
              </w:rPr>
              <w:t>Details</w:t>
            </w:r>
          </w:p>
        </w:tc>
        <w:tc>
          <w:tcPr>
            <w:tcW w:w="1012" w:type="dxa"/>
            <w:shd w:val="clear" w:color="auto" w:fill="EFF4EF" w:themeFill="accent2" w:themeFillTint="33"/>
            <w:vAlign w:val="center"/>
          </w:tcPr>
          <w:p w:rsidR="009769AC" w:rsidRPr="003D5174" w:rsidRDefault="009769AC" w:rsidP="009A0A91">
            <w:pPr>
              <w:pStyle w:val="ColumnHeadings"/>
              <w:rPr>
                <w:sz w:val="18"/>
                <w:szCs w:val="18"/>
              </w:rPr>
            </w:pPr>
            <w:r w:rsidRPr="003D5174">
              <w:rPr>
                <w:sz w:val="18"/>
                <w:szCs w:val="18"/>
              </w:rPr>
              <w:t>Quantity</w:t>
            </w:r>
          </w:p>
        </w:tc>
      </w:tr>
      <w:tr w:rsidR="009769AC" w:rsidRPr="001C2122" w:rsidTr="00F3261A">
        <w:trPr>
          <w:cantSplit/>
          <w:trHeight w:val="216"/>
        </w:trPr>
        <w:tc>
          <w:tcPr>
            <w:tcW w:w="1429" w:type="dxa"/>
            <w:shd w:val="clear" w:color="auto" w:fill="auto"/>
            <w:vAlign w:val="center"/>
          </w:tcPr>
          <w:p w:rsidR="009769AC" w:rsidRPr="001C2122" w:rsidRDefault="009769AC" w:rsidP="00F45F0F"/>
        </w:tc>
        <w:tc>
          <w:tcPr>
            <w:tcW w:w="3969" w:type="dxa"/>
          </w:tcPr>
          <w:p w:rsidR="00A11091" w:rsidRPr="003D5174" w:rsidRDefault="006D0B98" w:rsidP="00F45F0F">
            <w:pPr>
              <w:rPr>
                <w:sz w:val="20"/>
                <w:szCs w:val="20"/>
              </w:rPr>
            </w:pPr>
            <w:proofErr w:type="spellStart"/>
            <w:r w:rsidRPr="003D5174">
              <w:rPr>
                <w:sz w:val="20"/>
                <w:szCs w:val="20"/>
              </w:rPr>
              <w:t>ItemName</w:t>
            </w:r>
            <w:proofErr w:type="spellEnd"/>
          </w:p>
          <w:p w:rsidR="00E6372A" w:rsidRPr="003D5174" w:rsidRDefault="00E6372A" w:rsidP="00F45F0F">
            <w:pPr>
              <w:rPr>
                <w:sz w:val="20"/>
                <w:szCs w:val="20"/>
              </w:rPr>
            </w:pPr>
            <w:r w:rsidRPr="003D5174">
              <w:rPr>
                <w:sz w:val="20"/>
                <w:szCs w:val="20"/>
              </w:rPr>
              <w:t>Size</w:t>
            </w:r>
          </w:p>
          <w:p w:rsidR="00A11091" w:rsidRPr="001C2122" w:rsidRDefault="00A11091" w:rsidP="00F45F0F"/>
        </w:tc>
        <w:tc>
          <w:tcPr>
            <w:tcW w:w="3665" w:type="dxa"/>
            <w:shd w:val="clear" w:color="auto" w:fill="auto"/>
          </w:tcPr>
          <w:p w:rsidR="00A56302" w:rsidRPr="003D5174" w:rsidRDefault="00A56302" w:rsidP="00A56302">
            <w:pPr>
              <w:rPr>
                <w:sz w:val="20"/>
                <w:szCs w:val="20"/>
              </w:rPr>
            </w:pPr>
            <w:r w:rsidRPr="003D5174">
              <w:rPr>
                <w:sz w:val="20"/>
                <w:szCs w:val="20"/>
              </w:rPr>
              <w:t xml:space="preserve">ASIN: </w:t>
            </w:r>
            <w:proofErr w:type="spellStart"/>
            <w:r w:rsidR="006D0B98" w:rsidRPr="003D5174">
              <w:rPr>
                <w:sz w:val="20"/>
                <w:szCs w:val="20"/>
              </w:rPr>
              <w:t>ASINValue</w:t>
            </w:r>
            <w:proofErr w:type="spellEnd"/>
          </w:p>
          <w:p w:rsidR="00A56302" w:rsidRPr="003D5174" w:rsidRDefault="00A56302" w:rsidP="00A56302">
            <w:pPr>
              <w:rPr>
                <w:sz w:val="20"/>
                <w:szCs w:val="20"/>
              </w:rPr>
            </w:pPr>
            <w:r w:rsidRPr="003D5174">
              <w:rPr>
                <w:sz w:val="20"/>
                <w:szCs w:val="20"/>
              </w:rPr>
              <w:t xml:space="preserve">Listing ID: </w:t>
            </w:r>
            <w:proofErr w:type="spellStart"/>
            <w:r w:rsidR="006D0B98" w:rsidRPr="003D5174">
              <w:rPr>
                <w:sz w:val="20"/>
                <w:szCs w:val="20"/>
              </w:rPr>
              <w:t>ListingIDValue</w:t>
            </w:r>
            <w:proofErr w:type="spellEnd"/>
          </w:p>
          <w:p w:rsidR="009769AC" w:rsidRPr="001C2122" w:rsidRDefault="00A56302" w:rsidP="006D0B98">
            <w:r w:rsidRPr="003D5174">
              <w:rPr>
                <w:sz w:val="20"/>
                <w:szCs w:val="20"/>
              </w:rPr>
              <w:t xml:space="preserve">Order Item ID: </w:t>
            </w:r>
            <w:proofErr w:type="spellStart"/>
            <w:r w:rsidR="006D0B98" w:rsidRPr="003D5174">
              <w:rPr>
                <w:sz w:val="20"/>
                <w:szCs w:val="20"/>
              </w:rPr>
              <w:t>OrderItemIDValue</w:t>
            </w:r>
            <w:proofErr w:type="spellEnd"/>
          </w:p>
        </w:tc>
        <w:tc>
          <w:tcPr>
            <w:tcW w:w="1012" w:type="dxa"/>
            <w:shd w:val="clear" w:color="auto" w:fill="auto"/>
            <w:tcMar>
              <w:left w:w="216" w:type="dxa"/>
              <w:right w:w="216" w:type="dxa"/>
            </w:tcMar>
          </w:tcPr>
          <w:p w:rsidR="009769AC" w:rsidRPr="003D5174" w:rsidRDefault="006D0B98" w:rsidP="003D5174">
            <w:pPr>
              <w:pStyle w:val="Amount"/>
              <w:jc w:val="center"/>
              <w:rPr>
                <w:sz w:val="20"/>
                <w:szCs w:val="20"/>
              </w:rPr>
            </w:pPr>
            <w:r w:rsidRPr="003D5174">
              <w:rPr>
                <w:sz w:val="20"/>
                <w:szCs w:val="20"/>
              </w:rPr>
              <w:t>Quantity</w:t>
            </w:r>
          </w:p>
        </w:tc>
      </w:tr>
    </w:tbl>
    <w:p w:rsidR="008E5D75" w:rsidRPr="004358A8" w:rsidRDefault="008E5D75" w:rsidP="00A10E20">
      <w:pPr>
        <w:pStyle w:val="lowercenteredtext"/>
        <w:rPr>
          <w:b/>
          <w:color w:val="000000" w:themeColor="text1"/>
          <w:sz w:val="24"/>
        </w:rPr>
      </w:pPr>
      <w:r w:rsidRPr="004358A8">
        <w:rPr>
          <w:b/>
          <w:color w:val="000000" w:themeColor="text1"/>
          <w:sz w:val="24"/>
        </w:rPr>
        <w:t>Thank you for buying from Premium Apparel on Amazon Marketplace.</w:t>
      </w:r>
    </w:p>
    <w:p w:rsidR="008E5D75" w:rsidRPr="004358A8" w:rsidRDefault="00192596" w:rsidP="00851E54">
      <w:pPr>
        <w:pStyle w:val="lowercenteredtext"/>
        <w:jc w:val="left"/>
        <w:rPr>
          <w:color w:val="000000" w:themeColor="text1"/>
          <w:sz w:val="22"/>
        </w:rPr>
      </w:pPr>
      <w:r w:rsidRPr="004358A8">
        <w:rPr>
          <w:color w:val="000000" w:themeColor="text1"/>
          <w:sz w:val="22"/>
        </w:rPr>
        <w:t xml:space="preserve">Premium </w:t>
      </w:r>
      <w:r w:rsidR="0066134E">
        <w:rPr>
          <w:color w:val="000000" w:themeColor="text1"/>
          <w:sz w:val="22"/>
        </w:rPr>
        <w:t>A</w:t>
      </w:r>
      <w:r w:rsidRPr="004358A8">
        <w:rPr>
          <w:color w:val="000000" w:themeColor="text1"/>
          <w:sz w:val="22"/>
        </w:rPr>
        <w:t>pparel is one of the top sellers on Amazon Marketplace. We work hard to get you best products at affordable price</w:t>
      </w:r>
      <w:r w:rsidR="00E37C4F">
        <w:rPr>
          <w:color w:val="000000" w:themeColor="text1"/>
          <w:sz w:val="22"/>
        </w:rPr>
        <w:t>s</w:t>
      </w:r>
      <w:r w:rsidRPr="004358A8">
        <w:rPr>
          <w:color w:val="000000" w:themeColor="text1"/>
          <w:sz w:val="22"/>
        </w:rPr>
        <w:t>.</w:t>
      </w:r>
      <w:bookmarkStart w:id="2" w:name="_GoBack"/>
      <w:bookmarkEnd w:id="2"/>
      <w:r w:rsidRPr="004358A8">
        <w:rPr>
          <w:color w:val="000000" w:themeColor="text1"/>
          <w:sz w:val="22"/>
        </w:rPr>
        <w:t xml:space="preserve"> If we </w:t>
      </w:r>
      <w:r w:rsidR="00D5380C" w:rsidRPr="004358A8">
        <w:rPr>
          <w:color w:val="000000" w:themeColor="text1"/>
          <w:sz w:val="22"/>
        </w:rPr>
        <w:t xml:space="preserve">unintentionally </w:t>
      </w:r>
      <w:r w:rsidRPr="004358A8">
        <w:rPr>
          <w:color w:val="000000" w:themeColor="text1"/>
          <w:sz w:val="22"/>
        </w:rPr>
        <w:t xml:space="preserve">let you down or you have </w:t>
      </w:r>
      <w:r w:rsidR="00FD06EC" w:rsidRPr="004358A8">
        <w:rPr>
          <w:color w:val="000000" w:themeColor="text1"/>
          <w:sz w:val="22"/>
        </w:rPr>
        <w:t>questions regarding your order</w:t>
      </w:r>
      <w:r w:rsidR="00D5380C" w:rsidRPr="004358A8">
        <w:rPr>
          <w:color w:val="000000" w:themeColor="text1"/>
          <w:sz w:val="22"/>
        </w:rPr>
        <w:t>, p</w:t>
      </w:r>
      <w:r w:rsidRPr="004358A8">
        <w:rPr>
          <w:color w:val="000000" w:themeColor="text1"/>
          <w:sz w:val="22"/>
        </w:rPr>
        <w:t>lease contact us</w:t>
      </w:r>
      <w:r w:rsidR="00FD06EC" w:rsidRPr="004358A8">
        <w:rPr>
          <w:color w:val="000000" w:themeColor="text1"/>
          <w:sz w:val="22"/>
        </w:rPr>
        <w:t xml:space="preserve"> first</w:t>
      </w:r>
      <w:r w:rsidRPr="004358A8">
        <w:rPr>
          <w:color w:val="000000" w:themeColor="text1"/>
          <w:sz w:val="22"/>
        </w:rPr>
        <w:t xml:space="preserve"> </w:t>
      </w:r>
      <w:r w:rsidR="00D5380C" w:rsidRPr="004358A8">
        <w:rPr>
          <w:color w:val="000000" w:themeColor="text1"/>
          <w:sz w:val="22"/>
        </w:rPr>
        <w:t xml:space="preserve">at </w:t>
      </w:r>
      <w:r w:rsidR="00E255B7">
        <w:rPr>
          <w:color w:val="000000" w:themeColor="text1"/>
          <w:sz w:val="22"/>
        </w:rPr>
        <w:t>888-866-2451</w:t>
      </w:r>
      <w:r w:rsidR="004358A8">
        <w:rPr>
          <w:color w:val="000000" w:themeColor="text1"/>
          <w:sz w:val="22"/>
        </w:rPr>
        <w:t>.</w:t>
      </w:r>
    </w:p>
    <w:p w:rsidR="00D5380C" w:rsidRPr="004358A8" w:rsidRDefault="00D5380C" w:rsidP="00851E54">
      <w:pPr>
        <w:pStyle w:val="lowercenteredtext"/>
        <w:jc w:val="left"/>
        <w:rPr>
          <w:color w:val="000000" w:themeColor="text1"/>
          <w:sz w:val="24"/>
        </w:rPr>
      </w:pPr>
      <w:r w:rsidRPr="004358A8">
        <w:rPr>
          <w:color w:val="000000" w:themeColor="text1"/>
          <w:sz w:val="24"/>
        </w:rPr>
        <w:t xml:space="preserve">We </w:t>
      </w:r>
      <w:r w:rsidR="00FD06EC" w:rsidRPr="004358A8">
        <w:rPr>
          <w:color w:val="000000" w:themeColor="text1"/>
          <w:sz w:val="24"/>
        </w:rPr>
        <w:t>will</w:t>
      </w:r>
      <w:r w:rsidRPr="004358A8">
        <w:rPr>
          <w:color w:val="000000" w:themeColor="text1"/>
          <w:sz w:val="24"/>
        </w:rPr>
        <w:t xml:space="preserve"> appreciate a lot if you will leave us </w:t>
      </w:r>
      <w:r w:rsidR="004358A8">
        <w:rPr>
          <w:color w:val="000000" w:themeColor="text1"/>
          <w:sz w:val="24"/>
        </w:rPr>
        <w:t>five star rating</w:t>
      </w:r>
      <w:r w:rsidRPr="004358A8">
        <w:rPr>
          <w:color w:val="000000" w:themeColor="text1"/>
          <w:sz w:val="24"/>
        </w:rPr>
        <w:t xml:space="preserve"> at </w:t>
      </w:r>
      <w:hyperlink r:id="rId8" w:history="1">
        <w:r w:rsidR="004358A8" w:rsidRPr="0008259E">
          <w:rPr>
            <w:rStyle w:val="Hyperlink"/>
            <w:color w:val="0070C0"/>
            <w:sz w:val="24"/>
          </w:rPr>
          <w:t>http://www.amazon.com/feedback</w:t>
        </w:r>
      </w:hyperlink>
    </w:p>
    <w:p w:rsidR="00026D5E" w:rsidRDefault="00026D5E" w:rsidP="00CA1C8D">
      <w:pPr>
        <w:pStyle w:val="lowercenteredtext"/>
      </w:pPr>
    </w:p>
    <w:p w:rsidR="00E759C8" w:rsidRPr="00E759C8" w:rsidRDefault="00202E66" w:rsidP="00E759C8">
      <w:pPr>
        <w:pStyle w:val="thankyou"/>
      </w:pPr>
      <w:r w:rsidRPr="0015744F">
        <w:t>Thank you for your business</w:t>
      </w:r>
      <w:r w:rsidR="00E759C8">
        <w:t xml:space="preserve">, and we are looking </w:t>
      </w:r>
      <w:r w:rsidR="0019338B">
        <w:t>forward seeing</w:t>
      </w:r>
      <w:r w:rsidR="00E759C8">
        <w:t xml:space="preserve"> you </w:t>
      </w:r>
      <w:r w:rsidR="0019338B">
        <w:t xml:space="preserve">soon </w:t>
      </w:r>
      <w:r w:rsidR="00A10E20">
        <w:t xml:space="preserve">at </w:t>
      </w:r>
      <w:hyperlink r:id="rId9" w:history="1">
        <w:r w:rsidR="00A10E20" w:rsidRPr="0008259E">
          <w:rPr>
            <w:rStyle w:val="Hyperlink"/>
            <w:color w:val="0070C0"/>
          </w:rPr>
          <w:t>www.amazon.com/shops/premiumapparel</w:t>
        </w:r>
      </w:hyperlink>
      <w:r w:rsidR="00A10E20">
        <w:t xml:space="preserve"> !</w:t>
      </w:r>
    </w:p>
    <w:p w:rsidR="00E759C8" w:rsidRPr="00E759C8" w:rsidRDefault="00E759C8" w:rsidP="00E759C8"/>
    <w:p w:rsidR="00E759C8" w:rsidRDefault="00E759C8" w:rsidP="00E759C8"/>
    <w:p w:rsidR="00E759C8" w:rsidRDefault="00E759C8" w:rsidP="00E759C8"/>
    <w:p w:rsidR="00CA1C8D" w:rsidRPr="00E759C8" w:rsidRDefault="00E759C8" w:rsidP="00E759C8">
      <w:pPr>
        <w:tabs>
          <w:tab w:val="left" w:pos="5145"/>
        </w:tabs>
      </w:pPr>
      <w:r>
        <w:tab/>
      </w:r>
    </w:p>
    <w:sectPr w:rsidR="00CA1C8D" w:rsidRPr="00E759C8" w:rsidSect="00E759C8">
      <w:headerReference w:type="default" r:id="rId10"/>
      <w:footerReference w:type="default" r:id="rId11"/>
      <w:pgSz w:w="12240" w:h="15840"/>
      <w:pgMar w:top="1440" w:right="1800" w:bottom="90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99" w:rsidRDefault="005F4399" w:rsidP="00026D5E">
      <w:r>
        <w:separator/>
      </w:r>
    </w:p>
  </w:endnote>
  <w:endnote w:type="continuationSeparator" w:id="0">
    <w:p w:rsidR="005F4399" w:rsidRDefault="005F4399" w:rsidP="0002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C8" w:rsidRDefault="005F4399" w:rsidP="00E759C8">
    <w:pPr>
      <w:pStyle w:val="Footer"/>
      <w:jc w:val="center"/>
    </w:pPr>
    <w:sdt>
      <w:sdtPr>
        <w:id w:val="716560525"/>
        <w:placeholder>
          <w:docPart w:val="4035B215EB9C49799AA7A4E035EFBAE3"/>
        </w:placeholder>
      </w:sdtPr>
      <w:sdtEndPr/>
      <w:sdtContent>
        <w:r w:rsidR="00E759C8" w:rsidRPr="00E759C8">
          <w:t>Premium Apparel</w:t>
        </w:r>
      </w:sdtContent>
    </w:sdt>
    <w:r w:rsidR="00E759C8" w:rsidRPr="00E759C8">
      <w:t xml:space="preserve">  </w:t>
    </w:r>
    <w:sdt>
      <w:sdtPr>
        <w:id w:val="716560527"/>
        <w:placeholder>
          <w:docPart w:val="BA3E7587F8D5436F857155CF2A9F7F94"/>
        </w:placeholder>
      </w:sdtPr>
      <w:sdtEndPr/>
      <w:sdtContent>
        <w:r w:rsidR="00E759C8" w:rsidRPr="00E759C8">
          <w:t>2707 NE 10 St</w:t>
        </w:r>
      </w:sdtContent>
    </w:sdt>
    <w:r w:rsidR="00E759C8" w:rsidRPr="00E759C8">
      <w:t xml:space="preserve">, </w:t>
    </w:r>
    <w:sdt>
      <w:sdtPr>
        <w:id w:val="716560530"/>
        <w:placeholder>
          <w:docPart w:val="C27E72AB8B5C4219A9F7245AA92A386E"/>
        </w:placeholder>
      </w:sdtPr>
      <w:sdtEndPr/>
      <w:sdtContent>
        <w:r w:rsidR="00E759C8" w:rsidRPr="00E759C8">
          <w:t>Hallandale, FL, 33009</w:t>
        </w:r>
      </w:sdtContent>
    </w:sdt>
    <w:r w:rsidR="00E759C8" w:rsidRPr="00E759C8">
      <w:t xml:space="preserve">  Phone </w:t>
    </w:r>
    <w:sdt>
      <w:sdtPr>
        <w:id w:val="716560532"/>
        <w:placeholder>
          <w:docPart w:val="B725C845DA944837955ED9DCE7408DA3"/>
        </w:placeholder>
      </w:sdtPr>
      <w:sdtEndPr/>
      <w:sdtContent>
        <w:r w:rsidR="00E255B7">
          <w:t>888-866-2451</w:t>
        </w:r>
      </w:sdtContent>
    </w:sdt>
    <w:r w:rsidR="00E759C8" w:rsidRPr="00E759C8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99" w:rsidRDefault="005F4399" w:rsidP="00026D5E">
      <w:r>
        <w:separator/>
      </w:r>
    </w:p>
  </w:footnote>
  <w:footnote w:type="continuationSeparator" w:id="0">
    <w:p w:rsidR="005F4399" w:rsidRDefault="005F4399" w:rsidP="00026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2" w:type="dxa"/>
      <w:jc w:val="center"/>
      <w:tblCellMar>
        <w:top w:w="144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11515"/>
      <w:gridCol w:w="236"/>
    </w:tblGrid>
    <w:tr w:rsidR="00026D5E" w:rsidRPr="00026D5E" w:rsidTr="00991746">
      <w:trPr>
        <w:trHeight w:val="756"/>
        <w:jc w:val="center"/>
      </w:trPr>
      <w:tc>
        <w:tcPr>
          <w:tcW w:w="3365" w:type="dxa"/>
          <w:shd w:val="clear" w:color="auto" w:fill="auto"/>
          <w:tcMar>
            <w:top w:w="0" w:type="dxa"/>
          </w:tcMar>
        </w:tcPr>
        <w:tbl>
          <w:tblPr>
            <w:tblW w:w="11285" w:type="dxa"/>
            <w:jc w:val="center"/>
            <w:tblCellMar>
              <w:top w:w="144" w:type="dxa"/>
              <w:left w:w="115" w:type="dxa"/>
              <w:bottom w:w="58" w:type="dxa"/>
              <w:right w:w="115" w:type="dxa"/>
            </w:tblCellMar>
            <w:tblLook w:val="0000" w:firstRow="0" w:lastRow="0" w:firstColumn="0" w:lastColumn="0" w:noHBand="0" w:noVBand="0"/>
          </w:tblPr>
          <w:tblGrid>
            <w:gridCol w:w="3466"/>
            <w:gridCol w:w="7819"/>
          </w:tblGrid>
          <w:tr w:rsidR="004F4AB4" w:rsidTr="004F4AB4">
            <w:trPr>
              <w:trHeight w:val="767"/>
              <w:jc w:val="center"/>
            </w:trPr>
            <w:tc>
              <w:tcPr>
                <w:tcW w:w="3466" w:type="dxa"/>
                <w:shd w:val="clear" w:color="auto" w:fill="auto"/>
                <w:tcMar>
                  <w:top w:w="0" w:type="dxa"/>
                </w:tcMar>
              </w:tcPr>
              <w:p w:rsidR="00026D5E" w:rsidRDefault="00026D5E" w:rsidP="00026D5E">
                <w:r>
                  <w:rPr>
                    <w:noProof/>
                  </w:rPr>
                  <w:drawing>
                    <wp:inline distT="0" distB="0" distL="0" distR="0" wp14:anchorId="1F5E3E1B" wp14:editId="7D8162A7">
                      <wp:extent cx="1990725" cy="1122638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97579" cy="11265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819" w:type="dxa"/>
                <w:shd w:val="clear" w:color="auto" w:fill="auto"/>
              </w:tcPr>
              <w:p w:rsidR="00026D5E" w:rsidRDefault="00026D5E" w:rsidP="004F4AB4">
                <w:pPr>
                  <w:pStyle w:val="Heading1"/>
                </w:pPr>
                <w:r>
                  <w:t>Packaging Slip</w:t>
                </w:r>
                <w:r w:rsidR="00B43EA1">
                  <w:t xml:space="preserve">    </w:t>
                </w:r>
                <w:r w:rsidR="004F4AB4">
                  <w:rPr>
                    <w:noProof/>
                  </w:rPr>
                  <w:drawing>
                    <wp:inline distT="0" distB="0" distL="0" distR="0">
                      <wp:extent cx="1076325" cy="219075"/>
                      <wp:effectExtent l="0" t="0" r="9525" b="9525"/>
                      <wp:docPr id="16" name="Picture 16" descr="https://images-na.ssl-images-amazon.com/images/G/01/x-locale/common/amazon-logo-tiny._V192256679_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images-na.ssl-images-amazon.com/images/G/01/x-locale/common/amazon-logo-tiny._V192256679_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763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26D5E" w:rsidRPr="00026D5E" w:rsidRDefault="00026D5E" w:rsidP="00026D5E">
          <w:pPr>
            <w:pStyle w:val="Header"/>
          </w:pPr>
        </w:p>
      </w:tc>
      <w:tc>
        <w:tcPr>
          <w:tcW w:w="6777" w:type="dxa"/>
          <w:shd w:val="clear" w:color="auto" w:fill="auto"/>
        </w:tcPr>
        <w:p w:rsidR="00026D5E" w:rsidRPr="00026D5E" w:rsidRDefault="00026D5E" w:rsidP="00026D5E">
          <w:pPr>
            <w:pStyle w:val="Header"/>
            <w:rPr>
              <w:bCs/>
            </w:rPr>
          </w:pPr>
        </w:p>
      </w:tc>
    </w:tr>
  </w:tbl>
  <w:p w:rsidR="00026D5E" w:rsidRDefault="00026D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6F"/>
    <w:rsid w:val="00010191"/>
    <w:rsid w:val="00026D5E"/>
    <w:rsid w:val="00031AC9"/>
    <w:rsid w:val="000357EB"/>
    <w:rsid w:val="000653AC"/>
    <w:rsid w:val="000768C7"/>
    <w:rsid w:val="0008259E"/>
    <w:rsid w:val="000B7829"/>
    <w:rsid w:val="000E042A"/>
    <w:rsid w:val="000F6B47"/>
    <w:rsid w:val="000F7D4F"/>
    <w:rsid w:val="00140EA0"/>
    <w:rsid w:val="0017060B"/>
    <w:rsid w:val="001858A3"/>
    <w:rsid w:val="00192596"/>
    <w:rsid w:val="0019338B"/>
    <w:rsid w:val="001B3BC0"/>
    <w:rsid w:val="001F0F9F"/>
    <w:rsid w:val="00202E66"/>
    <w:rsid w:val="002523E9"/>
    <w:rsid w:val="002C3F6F"/>
    <w:rsid w:val="002F6035"/>
    <w:rsid w:val="00304275"/>
    <w:rsid w:val="00311C97"/>
    <w:rsid w:val="003272DA"/>
    <w:rsid w:val="0033567F"/>
    <w:rsid w:val="0035067A"/>
    <w:rsid w:val="003D5174"/>
    <w:rsid w:val="003E5FCD"/>
    <w:rsid w:val="00413D55"/>
    <w:rsid w:val="004358A8"/>
    <w:rsid w:val="00441785"/>
    <w:rsid w:val="00442CDA"/>
    <w:rsid w:val="0045588D"/>
    <w:rsid w:val="00457100"/>
    <w:rsid w:val="00461CB9"/>
    <w:rsid w:val="0047375B"/>
    <w:rsid w:val="004B3F74"/>
    <w:rsid w:val="004F202D"/>
    <w:rsid w:val="004F4AB4"/>
    <w:rsid w:val="005067B5"/>
    <w:rsid w:val="005209B5"/>
    <w:rsid w:val="00521569"/>
    <w:rsid w:val="005541BD"/>
    <w:rsid w:val="00571B3E"/>
    <w:rsid w:val="005865E7"/>
    <w:rsid w:val="005B7BF4"/>
    <w:rsid w:val="005F4399"/>
    <w:rsid w:val="006370AD"/>
    <w:rsid w:val="0066134E"/>
    <w:rsid w:val="006766F7"/>
    <w:rsid w:val="006C232F"/>
    <w:rsid w:val="006D0B98"/>
    <w:rsid w:val="006E5304"/>
    <w:rsid w:val="00704484"/>
    <w:rsid w:val="00704C33"/>
    <w:rsid w:val="00705699"/>
    <w:rsid w:val="00775DE7"/>
    <w:rsid w:val="007A2B7D"/>
    <w:rsid w:val="007B38EB"/>
    <w:rsid w:val="007C01FE"/>
    <w:rsid w:val="007E2D76"/>
    <w:rsid w:val="007F242B"/>
    <w:rsid w:val="008171B1"/>
    <w:rsid w:val="00820427"/>
    <w:rsid w:val="00851E54"/>
    <w:rsid w:val="008751E6"/>
    <w:rsid w:val="008C5A0E"/>
    <w:rsid w:val="008D59A1"/>
    <w:rsid w:val="008E45DF"/>
    <w:rsid w:val="008E5D75"/>
    <w:rsid w:val="00924E66"/>
    <w:rsid w:val="0093010E"/>
    <w:rsid w:val="00953D43"/>
    <w:rsid w:val="00954EF9"/>
    <w:rsid w:val="009769AC"/>
    <w:rsid w:val="00982F76"/>
    <w:rsid w:val="009971A5"/>
    <w:rsid w:val="009A0A91"/>
    <w:rsid w:val="009B107D"/>
    <w:rsid w:val="009D0ECF"/>
    <w:rsid w:val="009D7158"/>
    <w:rsid w:val="00A10E20"/>
    <w:rsid w:val="00A11091"/>
    <w:rsid w:val="00A11100"/>
    <w:rsid w:val="00A13EF5"/>
    <w:rsid w:val="00A42A8C"/>
    <w:rsid w:val="00A472D4"/>
    <w:rsid w:val="00A54A6E"/>
    <w:rsid w:val="00A56302"/>
    <w:rsid w:val="00A63377"/>
    <w:rsid w:val="00A87BAC"/>
    <w:rsid w:val="00A908B1"/>
    <w:rsid w:val="00AD1385"/>
    <w:rsid w:val="00AD6E6B"/>
    <w:rsid w:val="00AF7A81"/>
    <w:rsid w:val="00B1341E"/>
    <w:rsid w:val="00B23C07"/>
    <w:rsid w:val="00B4309B"/>
    <w:rsid w:val="00B43EA1"/>
    <w:rsid w:val="00BC56E9"/>
    <w:rsid w:val="00BC5E86"/>
    <w:rsid w:val="00BE2D16"/>
    <w:rsid w:val="00C1296F"/>
    <w:rsid w:val="00C50F0E"/>
    <w:rsid w:val="00C650E6"/>
    <w:rsid w:val="00C843E9"/>
    <w:rsid w:val="00CA1C8D"/>
    <w:rsid w:val="00CA43FC"/>
    <w:rsid w:val="00CA4BCD"/>
    <w:rsid w:val="00D10580"/>
    <w:rsid w:val="00D52A02"/>
    <w:rsid w:val="00D5380C"/>
    <w:rsid w:val="00D63975"/>
    <w:rsid w:val="00D719AB"/>
    <w:rsid w:val="00D824D4"/>
    <w:rsid w:val="00D859A9"/>
    <w:rsid w:val="00D9274E"/>
    <w:rsid w:val="00DB3B97"/>
    <w:rsid w:val="00DC6590"/>
    <w:rsid w:val="00E020A7"/>
    <w:rsid w:val="00E255B7"/>
    <w:rsid w:val="00E37C4F"/>
    <w:rsid w:val="00E47F00"/>
    <w:rsid w:val="00E61715"/>
    <w:rsid w:val="00E6372A"/>
    <w:rsid w:val="00E759C8"/>
    <w:rsid w:val="00E97330"/>
    <w:rsid w:val="00E97E88"/>
    <w:rsid w:val="00EB4F05"/>
    <w:rsid w:val="00ED5BBA"/>
    <w:rsid w:val="00F24014"/>
    <w:rsid w:val="00F3261A"/>
    <w:rsid w:val="00F45F0F"/>
    <w:rsid w:val="00F54594"/>
    <w:rsid w:val="00F56369"/>
    <w:rsid w:val="00F77FBF"/>
    <w:rsid w:val="00FA4F4E"/>
    <w:rsid w:val="00FD06EC"/>
    <w:rsid w:val="00FD4453"/>
    <w:rsid w:val="00FE0212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7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4F4AB4"/>
    <w:pPr>
      <w:keepNext/>
      <w:spacing w:line="800" w:lineRule="exact"/>
      <w:ind w:right="-385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4B3F7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B3F7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B3F74"/>
    <w:pPr>
      <w:jc w:val="right"/>
    </w:pPr>
  </w:style>
  <w:style w:type="paragraph" w:customStyle="1" w:styleId="DateandNumber">
    <w:name w:val="Date and Number"/>
    <w:basedOn w:val="Normal"/>
    <w:rsid w:val="004B3F7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styleId="BalloonText">
    <w:name w:val="Balloon Text"/>
    <w:basedOn w:val="Normal"/>
    <w:link w:val="BalloonTextChar"/>
    <w:rsid w:val="00704484"/>
    <w:rPr>
      <w:rFonts w:ascii="Tahoma" w:hAnsi="Tahoma" w:cs="Tahoma"/>
      <w:szCs w:val="16"/>
    </w:rPr>
  </w:style>
  <w:style w:type="paragraph" w:customStyle="1" w:styleId="headings">
    <w:name w:val="headings"/>
    <w:basedOn w:val="rightalignedtext"/>
    <w:rsid w:val="004B3F74"/>
    <w:rPr>
      <w:rFonts w:asciiTheme="majorHAnsi" w:hAnsiTheme="majorHAnsi"/>
      <w:bCs/>
      <w:caps/>
      <w:spacing w:val="4"/>
    </w:rPr>
  </w:style>
  <w:style w:type="paragraph" w:customStyle="1" w:styleId="lowercenteredtext">
    <w:name w:val="lower centered text"/>
    <w:basedOn w:val="Normal"/>
    <w:rsid w:val="004B3F74"/>
    <w:pPr>
      <w:spacing w:before="520"/>
      <w:jc w:val="center"/>
    </w:pPr>
    <w:rPr>
      <w:color w:val="B0CCB0" w:themeColor="accent2"/>
      <w:szCs w:val="18"/>
    </w:rPr>
  </w:style>
  <w:style w:type="paragraph" w:customStyle="1" w:styleId="ColumnHeadings">
    <w:name w:val="Column Headings"/>
    <w:basedOn w:val="Heading2"/>
    <w:autoRedefine/>
    <w:rsid w:val="004B3F7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headings"/>
    <w:rsid w:val="00D63975"/>
    <w:pPr>
      <w:jc w:val="left"/>
    </w:pPr>
    <w:rPr>
      <w:rFonts w:asciiTheme="minorHAnsi" w:hAnsiTheme="minorHAnsi"/>
      <w:i/>
      <w:caps w:val="0"/>
      <w:szCs w:val="14"/>
    </w:rPr>
  </w:style>
  <w:style w:type="character" w:customStyle="1" w:styleId="BalloonTextChar">
    <w:name w:val="Balloon Text Char"/>
    <w:basedOn w:val="DefaultParagraphFont"/>
    <w:link w:val="BalloonText"/>
    <w:rsid w:val="00704484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4B3F74"/>
    <w:pPr>
      <w:spacing w:before="100"/>
      <w:jc w:val="center"/>
    </w:pPr>
    <w:rPr>
      <w:i/>
      <w:color w:val="808080" w:themeColor="background1" w:themeShade="80"/>
      <w:sz w:val="20"/>
    </w:rPr>
  </w:style>
  <w:style w:type="character" w:styleId="PlaceholderText">
    <w:name w:val="Placeholder Text"/>
    <w:basedOn w:val="DefaultParagraphFont"/>
    <w:uiPriority w:val="99"/>
    <w:semiHidden/>
    <w:rsid w:val="004B3F74"/>
    <w:rPr>
      <w:color w:val="808080"/>
    </w:rPr>
  </w:style>
  <w:style w:type="paragraph" w:customStyle="1" w:styleId="rightalignedtext">
    <w:name w:val="right aligned text"/>
    <w:basedOn w:val="Normal"/>
    <w:rsid w:val="004B3F7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styleId="Header">
    <w:name w:val="header"/>
    <w:basedOn w:val="Normal"/>
    <w:link w:val="HeaderChar"/>
    <w:unhideWhenUsed/>
    <w:rsid w:val="00026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6D5E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6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6D5E"/>
    <w:rPr>
      <w:rFonts w:asciiTheme="minorHAnsi" w:hAnsiTheme="minorHAnsi"/>
      <w:sz w:val="16"/>
      <w:szCs w:val="24"/>
    </w:rPr>
  </w:style>
  <w:style w:type="character" w:styleId="Hyperlink">
    <w:name w:val="Hyperlink"/>
    <w:basedOn w:val="DefaultParagraphFont"/>
    <w:unhideWhenUsed/>
    <w:rsid w:val="00D5380C"/>
    <w:rPr>
      <w:color w:val="DB5353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9338B"/>
    <w:rPr>
      <w:color w:val="903638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7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4F4AB4"/>
    <w:pPr>
      <w:keepNext/>
      <w:spacing w:line="800" w:lineRule="exact"/>
      <w:ind w:right="-385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4B3F7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B3F7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B3F74"/>
    <w:pPr>
      <w:jc w:val="right"/>
    </w:pPr>
  </w:style>
  <w:style w:type="paragraph" w:customStyle="1" w:styleId="DateandNumber">
    <w:name w:val="Date and Number"/>
    <w:basedOn w:val="Normal"/>
    <w:rsid w:val="004B3F7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styleId="BalloonText">
    <w:name w:val="Balloon Text"/>
    <w:basedOn w:val="Normal"/>
    <w:link w:val="BalloonTextChar"/>
    <w:rsid w:val="00704484"/>
    <w:rPr>
      <w:rFonts w:ascii="Tahoma" w:hAnsi="Tahoma" w:cs="Tahoma"/>
      <w:szCs w:val="16"/>
    </w:rPr>
  </w:style>
  <w:style w:type="paragraph" w:customStyle="1" w:styleId="headings">
    <w:name w:val="headings"/>
    <w:basedOn w:val="rightalignedtext"/>
    <w:rsid w:val="004B3F74"/>
    <w:rPr>
      <w:rFonts w:asciiTheme="majorHAnsi" w:hAnsiTheme="majorHAnsi"/>
      <w:bCs/>
      <w:caps/>
      <w:spacing w:val="4"/>
    </w:rPr>
  </w:style>
  <w:style w:type="paragraph" w:customStyle="1" w:styleId="lowercenteredtext">
    <w:name w:val="lower centered text"/>
    <w:basedOn w:val="Normal"/>
    <w:rsid w:val="004B3F74"/>
    <w:pPr>
      <w:spacing w:before="520"/>
      <w:jc w:val="center"/>
    </w:pPr>
    <w:rPr>
      <w:color w:val="B0CCB0" w:themeColor="accent2"/>
      <w:szCs w:val="18"/>
    </w:rPr>
  </w:style>
  <w:style w:type="paragraph" w:customStyle="1" w:styleId="ColumnHeadings">
    <w:name w:val="Column Headings"/>
    <w:basedOn w:val="Heading2"/>
    <w:autoRedefine/>
    <w:rsid w:val="004B3F7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headings"/>
    <w:rsid w:val="00D63975"/>
    <w:pPr>
      <w:jc w:val="left"/>
    </w:pPr>
    <w:rPr>
      <w:rFonts w:asciiTheme="minorHAnsi" w:hAnsiTheme="minorHAnsi"/>
      <w:i/>
      <w:caps w:val="0"/>
      <w:szCs w:val="14"/>
    </w:rPr>
  </w:style>
  <w:style w:type="character" w:customStyle="1" w:styleId="BalloonTextChar">
    <w:name w:val="Balloon Text Char"/>
    <w:basedOn w:val="DefaultParagraphFont"/>
    <w:link w:val="BalloonText"/>
    <w:rsid w:val="00704484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4B3F74"/>
    <w:pPr>
      <w:spacing w:before="100"/>
      <w:jc w:val="center"/>
    </w:pPr>
    <w:rPr>
      <w:i/>
      <w:color w:val="808080" w:themeColor="background1" w:themeShade="80"/>
      <w:sz w:val="20"/>
    </w:rPr>
  </w:style>
  <w:style w:type="character" w:styleId="PlaceholderText">
    <w:name w:val="Placeholder Text"/>
    <w:basedOn w:val="DefaultParagraphFont"/>
    <w:uiPriority w:val="99"/>
    <w:semiHidden/>
    <w:rsid w:val="004B3F74"/>
    <w:rPr>
      <w:color w:val="808080"/>
    </w:rPr>
  </w:style>
  <w:style w:type="paragraph" w:customStyle="1" w:styleId="rightalignedtext">
    <w:name w:val="right aligned text"/>
    <w:basedOn w:val="Normal"/>
    <w:rsid w:val="004B3F7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styleId="Header">
    <w:name w:val="header"/>
    <w:basedOn w:val="Normal"/>
    <w:link w:val="HeaderChar"/>
    <w:unhideWhenUsed/>
    <w:rsid w:val="00026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6D5E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6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6D5E"/>
    <w:rPr>
      <w:rFonts w:asciiTheme="minorHAnsi" w:hAnsiTheme="minorHAnsi"/>
      <w:sz w:val="16"/>
      <w:szCs w:val="24"/>
    </w:rPr>
  </w:style>
  <w:style w:type="character" w:styleId="Hyperlink">
    <w:name w:val="Hyperlink"/>
    <w:basedOn w:val="DefaultParagraphFont"/>
    <w:unhideWhenUsed/>
    <w:rsid w:val="00D5380C"/>
    <w:rPr>
      <w:color w:val="DB5353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9338B"/>
    <w:rPr>
      <w:color w:val="90363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feedback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mazon.com/shops/premiumappare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AppData\Roaming\Microsoft\Templates\Packing%20slip%20(Gree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35B215EB9C49799AA7A4E035EFB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1CF1F-E2F9-4087-9BA0-03645B6BEAB9}"/>
      </w:docPartPr>
      <w:docPartBody>
        <w:p w:rsidR="00F23A17" w:rsidRDefault="0096630F" w:rsidP="0096630F">
          <w:pPr>
            <w:pStyle w:val="4035B215EB9C49799AA7A4E035EFBAE3"/>
          </w:pPr>
          <w:r w:rsidRPr="00800EEC">
            <w:rPr>
              <w:rStyle w:val="PlaceholderText"/>
            </w:rPr>
            <w:t>[Your Company Name]</w:t>
          </w:r>
        </w:p>
      </w:docPartBody>
    </w:docPart>
    <w:docPart>
      <w:docPartPr>
        <w:name w:val="BA3E7587F8D5436F857155CF2A9F7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1D48B-75E8-4F70-934E-D505539915F2}"/>
      </w:docPartPr>
      <w:docPartBody>
        <w:p w:rsidR="00F23A17" w:rsidRDefault="0096630F" w:rsidP="0096630F">
          <w:pPr>
            <w:pStyle w:val="BA3E7587F8D5436F857155CF2A9F7F94"/>
          </w:pPr>
          <w:r w:rsidRPr="00800EEC">
            <w:rPr>
              <w:rStyle w:val="PlaceholderText"/>
            </w:rPr>
            <w:t>[Street Address]</w:t>
          </w:r>
        </w:p>
      </w:docPartBody>
    </w:docPart>
    <w:docPart>
      <w:docPartPr>
        <w:name w:val="C27E72AB8B5C4219A9F7245AA92A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92DC8-40C0-449C-8286-83447FF0DFFF}"/>
      </w:docPartPr>
      <w:docPartBody>
        <w:p w:rsidR="00F23A17" w:rsidRDefault="0096630F" w:rsidP="0096630F">
          <w:pPr>
            <w:pStyle w:val="C27E72AB8B5C4219A9F7245AA92A386E"/>
          </w:pPr>
          <w:r w:rsidRPr="00800EEC">
            <w:rPr>
              <w:rStyle w:val="PlaceholderText"/>
            </w:rPr>
            <w:t>[City, ST  ZIP Code]</w:t>
          </w:r>
        </w:p>
      </w:docPartBody>
    </w:docPart>
    <w:docPart>
      <w:docPartPr>
        <w:name w:val="B725C845DA944837955ED9DCE740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20A52-1B0C-471E-8777-9E72160CBE4A}"/>
      </w:docPartPr>
      <w:docPartBody>
        <w:p w:rsidR="00F23A17" w:rsidRDefault="0096630F" w:rsidP="0096630F">
          <w:pPr>
            <w:pStyle w:val="B725C845DA944837955ED9DCE7408DA3"/>
          </w:pPr>
          <w:r w:rsidRPr="00800EEC">
            <w:t>[000-000-0000]</w:t>
          </w:r>
        </w:p>
      </w:docPartBody>
    </w:docPart>
    <w:docPart>
      <w:docPartPr>
        <w:name w:val="AAF2C1813EFA44F398F06CA864FA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6D3A-3FF5-4B87-A418-21D9A8149787}"/>
      </w:docPartPr>
      <w:docPartBody>
        <w:p w:rsidR="00E63E24" w:rsidRDefault="008724AF" w:rsidP="008724AF">
          <w:pPr>
            <w:pStyle w:val="AAF2C1813EFA44F398F06CA864FAAA52"/>
          </w:pPr>
          <w:r>
            <w:rPr>
              <w:rStyle w:val="PlaceholderText"/>
            </w:rPr>
            <w:t>[Name]</w:t>
          </w:r>
        </w:p>
      </w:docPartBody>
    </w:docPart>
    <w:docPart>
      <w:docPartPr>
        <w:name w:val="6A3F1CEDDADB4E7FAF5A1E3D32017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0E6AC-E9E2-496C-AAE0-9364E16B44C6}"/>
      </w:docPartPr>
      <w:docPartBody>
        <w:p w:rsidR="00E63E24" w:rsidRDefault="008724AF" w:rsidP="008724AF">
          <w:pPr>
            <w:pStyle w:val="6A3F1CEDDADB4E7FAF5A1E3D320176B4"/>
          </w:pPr>
          <w:r>
            <w:t>[Street Address]</w:t>
          </w:r>
        </w:p>
      </w:docPartBody>
    </w:docPart>
    <w:docPart>
      <w:docPartPr>
        <w:name w:val="1185CE0649AF4EDF827C9760D0E6E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60A0B-1B51-48E0-BE7B-C391DBE6C73C}"/>
      </w:docPartPr>
      <w:docPartBody>
        <w:p w:rsidR="00E63E24" w:rsidRDefault="008724AF" w:rsidP="008724AF">
          <w:pPr>
            <w:pStyle w:val="1185CE0649AF4EDF827C9760D0E6E62D"/>
          </w:pPr>
          <w:r>
            <w:rPr>
              <w:rStyle w:val="PlaceholderText"/>
            </w:rPr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0F"/>
    <w:rsid w:val="000A6D3B"/>
    <w:rsid w:val="000E0583"/>
    <w:rsid w:val="001865FB"/>
    <w:rsid w:val="0038109C"/>
    <w:rsid w:val="003D2B33"/>
    <w:rsid w:val="00417E04"/>
    <w:rsid w:val="00636C68"/>
    <w:rsid w:val="007201BD"/>
    <w:rsid w:val="007F27C4"/>
    <w:rsid w:val="008724AF"/>
    <w:rsid w:val="0096630F"/>
    <w:rsid w:val="009B4974"/>
    <w:rsid w:val="00AD4406"/>
    <w:rsid w:val="00CC6987"/>
    <w:rsid w:val="00E63E24"/>
    <w:rsid w:val="00ED2441"/>
    <w:rsid w:val="00F2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DA650359E841F69B5BF9DB96E97071">
    <w:name w:val="D2DA650359E841F69B5BF9DB96E97071"/>
  </w:style>
  <w:style w:type="paragraph" w:customStyle="1" w:styleId="81C547E5C8BB42198297A56E2C8F2552">
    <w:name w:val="81C547E5C8BB42198297A56E2C8F2552"/>
  </w:style>
  <w:style w:type="character" w:styleId="PlaceholderText">
    <w:name w:val="Placeholder Text"/>
    <w:basedOn w:val="DefaultParagraphFont"/>
    <w:uiPriority w:val="99"/>
    <w:semiHidden/>
    <w:rsid w:val="008724AF"/>
    <w:rPr>
      <w:color w:val="808080"/>
    </w:rPr>
  </w:style>
  <w:style w:type="paragraph" w:customStyle="1" w:styleId="E24AFEB6AF674E9FB0D9723F7EC70013">
    <w:name w:val="E24AFEB6AF674E9FB0D9723F7EC70013"/>
  </w:style>
  <w:style w:type="paragraph" w:customStyle="1" w:styleId="3A76353B2DC44632B72B6E3EA17F56D9">
    <w:name w:val="3A76353B2DC44632B72B6E3EA17F56D9"/>
  </w:style>
  <w:style w:type="paragraph" w:customStyle="1" w:styleId="4376F128D22842548B0B98AF331F77BC">
    <w:name w:val="4376F128D22842548B0B98AF331F77BC"/>
  </w:style>
  <w:style w:type="paragraph" w:customStyle="1" w:styleId="926700BCF6294EAF8C86742AB64B0DE8">
    <w:name w:val="926700BCF6294EAF8C86742AB64B0DE8"/>
  </w:style>
  <w:style w:type="paragraph" w:customStyle="1" w:styleId="9E4F18DD213847798BD10AEE849F09B5">
    <w:name w:val="9E4F18DD213847798BD10AEE849F09B5"/>
  </w:style>
  <w:style w:type="paragraph" w:customStyle="1" w:styleId="142FBE4348F24438A8555E4B3D2BEF73">
    <w:name w:val="142FBE4348F24438A8555E4B3D2BEF73"/>
  </w:style>
  <w:style w:type="paragraph" w:customStyle="1" w:styleId="1CDC706B32994AEC9D1963A76AECF7AF">
    <w:name w:val="1CDC706B32994AEC9D1963A76AECF7AF"/>
  </w:style>
  <w:style w:type="paragraph" w:customStyle="1" w:styleId="94925D10AA6C424399E16769967802D9">
    <w:name w:val="94925D10AA6C424399E16769967802D9"/>
  </w:style>
  <w:style w:type="paragraph" w:customStyle="1" w:styleId="830B77F879334AA1B6BF68A0713D622B">
    <w:name w:val="830B77F879334AA1B6BF68A0713D622B"/>
  </w:style>
  <w:style w:type="paragraph" w:customStyle="1" w:styleId="74596683C94B458E865B9FBE320292D6">
    <w:name w:val="74596683C94B458E865B9FBE320292D6"/>
  </w:style>
  <w:style w:type="paragraph" w:customStyle="1" w:styleId="698CA16CB15F42BCA0B3C5EF4B81D25C">
    <w:name w:val="698CA16CB15F42BCA0B3C5EF4B81D25C"/>
  </w:style>
  <w:style w:type="paragraph" w:customStyle="1" w:styleId="2B86B805C2EF4F3982B3B225D2A2ED88">
    <w:name w:val="2B86B805C2EF4F3982B3B225D2A2ED88"/>
  </w:style>
  <w:style w:type="paragraph" w:customStyle="1" w:styleId="1290BA07EF8045C3914879B0DFE3D007">
    <w:name w:val="1290BA07EF8045C3914879B0DFE3D007"/>
  </w:style>
  <w:style w:type="paragraph" w:customStyle="1" w:styleId="57B96D0F9109442180536CBCA8F64D13">
    <w:name w:val="57B96D0F9109442180536CBCA8F64D13"/>
  </w:style>
  <w:style w:type="paragraph" w:customStyle="1" w:styleId="B8733289A746444B9B30CDB532E7B7C3">
    <w:name w:val="B8733289A746444B9B30CDB532E7B7C3"/>
  </w:style>
  <w:style w:type="paragraph" w:customStyle="1" w:styleId="E094725CB2394DBB9238321B91F760C0">
    <w:name w:val="E094725CB2394DBB9238321B91F760C0"/>
  </w:style>
  <w:style w:type="paragraph" w:customStyle="1" w:styleId="C7E39E3E07774CEA916DAD73E66996FB">
    <w:name w:val="C7E39E3E07774CEA916DAD73E66996FB"/>
  </w:style>
  <w:style w:type="paragraph" w:customStyle="1" w:styleId="105EEA6A0BA54E9892286C7ABBF4B91D">
    <w:name w:val="105EEA6A0BA54E9892286C7ABBF4B91D"/>
  </w:style>
  <w:style w:type="paragraph" w:customStyle="1" w:styleId="9777A61826984B26A596CF22F5A76C72">
    <w:name w:val="9777A61826984B26A596CF22F5A76C72"/>
  </w:style>
  <w:style w:type="paragraph" w:customStyle="1" w:styleId="CBBF5116B30C4B5DBB86D53681998335">
    <w:name w:val="CBBF5116B30C4B5DBB86D53681998335"/>
    <w:rsid w:val="0096630F"/>
  </w:style>
  <w:style w:type="paragraph" w:customStyle="1" w:styleId="2712F8C758C24C1FA3FCE33E4D34D6C7">
    <w:name w:val="2712F8C758C24C1FA3FCE33E4D34D6C7"/>
    <w:rsid w:val="0096630F"/>
  </w:style>
  <w:style w:type="paragraph" w:customStyle="1" w:styleId="AF327E765FD047F1AA90D389FE4E45A4">
    <w:name w:val="AF327E765FD047F1AA90D389FE4E45A4"/>
    <w:rsid w:val="0096630F"/>
  </w:style>
  <w:style w:type="paragraph" w:customStyle="1" w:styleId="ACB5A6BDE9094C44A9610BB5817B6078">
    <w:name w:val="ACB5A6BDE9094C44A9610BB5817B6078"/>
    <w:rsid w:val="0096630F"/>
  </w:style>
  <w:style w:type="paragraph" w:customStyle="1" w:styleId="2463FBE0C3324290BC9A9920B99FEB00">
    <w:name w:val="2463FBE0C3324290BC9A9920B99FEB00"/>
    <w:rsid w:val="0096630F"/>
  </w:style>
  <w:style w:type="paragraph" w:customStyle="1" w:styleId="54DBEE887AB2454DA3841F291556B678">
    <w:name w:val="54DBEE887AB2454DA3841F291556B678"/>
    <w:rsid w:val="0096630F"/>
  </w:style>
  <w:style w:type="paragraph" w:customStyle="1" w:styleId="3D9F6E73BEEB43A6A8D252BF770C57FE">
    <w:name w:val="3D9F6E73BEEB43A6A8D252BF770C57FE"/>
    <w:rsid w:val="0096630F"/>
  </w:style>
  <w:style w:type="paragraph" w:customStyle="1" w:styleId="E3FE464294FB4740B65879A0C270B600">
    <w:name w:val="E3FE464294FB4740B65879A0C270B600"/>
    <w:rsid w:val="0096630F"/>
  </w:style>
  <w:style w:type="paragraph" w:customStyle="1" w:styleId="4FF6397DBF9F494D8987F1E2578CA0CC">
    <w:name w:val="4FF6397DBF9F494D8987F1E2578CA0CC"/>
    <w:rsid w:val="0096630F"/>
  </w:style>
  <w:style w:type="paragraph" w:customStyle="1" w:styleId="F262C098CF2648D88B88E56A5F70983B">
    <w:name w:val="F262C098CF2648D88B88E56A5F70983B"/>
    <w:rsid w:val="0096630F"/>
  </w:style>
  <w:style w:type="paragraph" w:customStyle="1" w:styleId="4035B215EB9C49799AA7A4E035EFBAE3">
    <w:name w:val="4035B215EB9C49799AA7A4E035EFBAE3"/>
    <w:rsid w:val="0096630F"/>
  </w:style>
  <w:style w:type="paragraph" w:customStyle="1" w:styleId="BA3E7587F8D5436F857155CF2A9F7F94">
    <w:name w:val="BA3E7587F8D5436F857155CF2A9F7F94"/>
    <w:rsid w:val="0096630F"/>
  </w:style>
  <w:style w:type="paragraph" w:customStyle="1" w:styleId="C27E72AB8B5C4219A9F7245AA92A386E">
    <w:name w:val="C27E72AB8B5C4219A9F7245AA92A386E"/>
    <w:rsid w:val="0096630F"/>
  </w:style>
  <w:style w:type="paragraph" w:customStyle="1" w:styleId="B725C845DA944837955ED9DCE7408DA3">
    <w:name w:val="B725C845DA944837955ED9DCE7408DA3"/>
    <w:rsid w:val="0096630F"/>
  </w:style>
  <w:style w:type="paragraph" w:customStyle="1" w:styleId="5F5A578299A0400F8E6C9C317F1190F2">
    <w:name w:val="5F5A578299A0400F8E6C9C317F1190F2"/>
    <w:rsid w:val="0096630F"/>
  </w:style>
  <w:style w:type="paragraph" w:customStyle="1" w:styleId="0DDDD9EEC3E8414D8305BB5F9952EF88">
    <w:name w:val="0DDDD9EEC3E8414D8305BB5F9952EF88"/>
    <w:rsid w:val="0096630F"/>
  </w:style>
  <w:style w:type="paragraph" w:customStyle="1" w:styleId="45E1941E0A15448F8C2E744C52750753">
    <w:name w:val="45E1941E0A15448F8C2E744C52750753"/>
    <w:rsid w:val="0096630F"/>
  </w:style>
  <w:style w:type="paragraph" w:customStyle="1" w:styleId="389059AAEE71421B8ADA80FBC80427FF">
    <w:name w:val="389059AAEE71421B8ADA80FBC80427FF"/>
    <w:rsid w:val="0096630F"/>
  </w:style>
  <w:style w:type="paragraph" w:customStyle="1" w:styleId="22B2EBC4CAD04BE5BA3C2777182ADE17">
    <w:name w:val="22B2EBC4CAD04BE5BA3C2777182ADE17"/>
    <w:rsid w:val="0096630F"/>
  </w:style>
  <w:style w:type="paragraph" w:customStyle="1" w:styleId="5E44B49908DC4836941219A1584F2F26">
    <w:name w:val="5E44B49908DC4836941219A1584F2F26"/>
    <w:rsid w:val="0096630F"/>
  </w:style>
  <w:style w:type="paragraph" w:customStyle="1" w:styleId="EDBDBC9D46D04F9EA451FF7C6E08E9E9">
    <w:name w:val="EDBDBC9D46D04F9EA451FF7C6E08E9E9"/>
    <w:rsid w:val="0096630F"/>
  </w:style>
  <w:style w:type="paragraph" w:customStyle="1" w:styleId="D0C936FD758C49DE9530A66057F046C5">
    <w:name w:val="D0C936FD758C49DE9530A66057F046C5"/>
    <w:rsid w:val="0096630F"/>
  </w:style>
  <w:style w:type="paragraph" w:customStyle="1" w:styleId="A8B483DDDE1F4E5881AACA173D5514F8">
    <w:name w:val="A8B483DDDE1F4E5881AACA173D5514F8"/>
    <w:rsid w:val="0096630F"/>
  </w:style>
  <w:style w:type="paragraph" w:customStyle="1" w:styleId="AAF2C1813EFA44F398F06CA864FAAA52">
    <w:name w:val="AAF2C1813EFA44F398F06CA864FAAA52"/>
    <w:rsid w:val="008724AF"/>
    <w:pPr>
      <w:spacing w:after="200" w:line="276" w:lineRule="auto"/>
    </w:pPr>
    <w:rPr>
      <w:lang w:val="ru-RU" w:eastAsia="ru-RU"/>
    </w:rPr>
  </w:style>
  <w:style w:type="paragraph" w:customStyle="1" w:styleId="6A3F1CEDDADB4E7FAF5A1E3D320176B4">
    <w:name w:val="6A3F1CEDDADB4E7FAF5A1E3D320176B4"/>
    <w:rsid w:val="008724AF"/>
    <w:pPr>
      <w:spacing w:after="200" w:line="276" w:lineRule="auto"/>
    </w:pPr>
    <w:rPr>
      <w:lang w:val="ru-RU" w:eastAsia="ru-RU"/>
    </w:rPr>
  </w:style>
  <w:style w:type="paragraph" w:customStyle="1" w:styleId="1185CE0649AF4EDF827C9760D0E6E62D">
    <w:name w:val="1185CE0649AF4EDF827C9760D0E6E62D"/>
    <w:rsid w:val="008724AF"/>
    <w:pPr>
      <w:spacing w:after="200" w:line="276" w:lineRule="auto"/>
    </w:pPr>
    <w:rPr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DA650359E841F69B5BF9DB96E97071">
    <w:name w:val="D2DA650359E841F69B5BF9DB96E97071"/>
  </w:style>
  <w:style w:type="paragraph" w:customStyle="1" w:styleId="81C547E5C8BB42198297A56E2C8F2552">
    <w:name w:val="81C547E5C8BB42198297A56E2C8F2552"/>
  </w:style>
  <w:style w:type="character" w:styleId="PlaceholderText">
    <w:name w:val="Placeholder Text"/>
    <w:basedOn w:val="DefaultParagraphFont"/>
    <w:uiPriority w:val="99"/>
    <w:semiHidden/>
    <w:rsid w:val="008724AF"/>
    <w:rPr>
      <w:color w:val="808080"/>
    </w:rPr>
  </w:style>
  <w:style w:type="paragraph" w:customStyle="1" w:styleId="E24AFEB6AF674E9FB0D9723F7EC70013">
    <w:name w:val="E24AFEB6AF674E9FB0D9723F7EC70013"/>
  </w:style>
  <w:style w:type="paragraph" w:customStyle="1" w:styleId="3A76353B2DC44632B72B6E3EA17F56D9">
    <w:name w:val="3A76353B2DC44632B72B6E3EA17F56D9"/>
  </w:style>
  <w:style w:type="paragraph" w:customStyle="1" w:styleId="4376F128D22842548B0B98AF331F77BC">
    <w:name w:val="4376F128D22842548B0B98AF331F77BC"/>
  </w:style>
  <w:style w:type="paragraph" w:customStyle="1" w:styleId="926700BCF6294EAF8C86742AB64B0DE8">
    <w:name w:val="926700BCF6294EAF8C86742AB64B0DE8"/>
  </w:style>
  <w:style w:type="paragraph" w:customStyle="1" w:styleId="9E4F18DD213847798BD10AEE849F09B5">
    <w:name w:val="9E4F18DD213847798BD10AEE849F09B5"/>
  </w:style>
  <w:style w:type="paragraph" w:customStyle="1" w:styleId="142FBE4348F24438A8555E4B3D2BEF73">
    <w:name w:val="142FBE4348F24438A8555E4B3D2BEF73"/>
  </w:style>
  <w:style w:type="paragraph" w:customStyle="1" w:styleId="1CDC706B32994AEC9D1963A76AECF7AF">
    <w:name w:val="1CDC706B32994AEC9D1963A76AECF7AF"/>
  </w:style>
  <w:style w:type="paragraph" w:customStyle="1" w:styleId="94925D10AA6C424399E16769967802D9">
    <w:name w:val="94925D10AA6C424399E16769967802D9"/>
  </w:style>
  <w:style w:type="paragraph" w:customStyle="1" w:styleId="830B77F879334AA1B6BF68A0713D622B">
    <w:name w:val="830B77F879334AA1B6BF68A0713D622B"/>
  </w:style>
  <w:style w:type="paragraph" w:customStyle="1" w:styleId="74596683C94B458E865B9FBE320292D6">
    <w:name w:val="74596683C94B458E865B9FBE320292D6"/>
  </w:style>
  <w:style w:type="paragraph" w:customStyle="1" w:styleId="698CA16CB15F42BCA0B3C5EF4B81D25C">
    <w:name w:val="698CA16CB15F42BCA0B3C5EF4B81D25C"/>
  </w:style>
  <w:style w:type="paragraph" w:customStyle="1" w:styleId="2B86B805C2EF4F3982B3B225D2A2ED88">
    <w:name w:val="2B86B805C2EF4F3982B3B225D2A2ED88"/>
  </w:style>
  <w:style w:type="paragraph" w:customStyle="1" w:styleId="1290BA07EF8045C3914879B0DFE3D007">
    <w:name w:val="1290BA07EF8045C3914879B0DFE3D007"/>
  </w:style>
  <w:style w:type="paragraph" w:customStyle="1" w:styleId="57B96D0F9109442180536CBCA8F64D13">
    <w:name w:val="57B96D0F9109442180536CBCA8F64D13"/>
  </w:style>
  <w:style w:type="paragraph" w:customStyle="1" w:styleId="B8733289A746444B9B30CDB532E7B7C3">
    <w:name w:val="B8733289A746444B9B30CDB532E7B7C3"/>
  </w:style>
  <w:style w:type="paragraph" w:customStyle="1" w:styleId="E094725CB2394DBB9238321B91F760C0">
    <w:name w:val="E094725CB2394DBB9238321B91F760C0"/>
  </w:style>
  <w:style w:type="paragraph" w:customStyle="1" w:styleId="C7E39E3E07774CEA916DAD73E66996FB">
    <w:name w:val="C7E39E3E07774CEA916DAD73E66996FB"/>
  </w:style>
  <w:style w:type="paragraph" w:customStyle="1" w:styleId="105EEA6A0BA54E9892286C7ABBF4B91D">
    <w:name w:val="105EEA6A0BA54E9892286C7ABBF4B91D"/>
  </w:style>
  <w:style w:type="paragraph" w:customStyle="1" w:styleId="9777A61826984B26A596CF22F5A76C72">
    <w:name w:val="9777A61826984B26A596CF22F5A76C72"/>
  </w:style>
  <w:style w:type="paragraph" w:customStyle="1" w:styleId="CBBF5116B30C4B5DBB86D53681998335">
    <w:name w:val="CBBF5116B30C4B5DBB86D53681998335"/>
    <w:rsid w:val="0096630F"/>
  </w:style>
  <w:style w:type="paragraph" w:customStyle="1" w:styleId="2712F8C758C24C1FA3FCE33E4D34D6C7">
    <w:name w:val="2712F8C758C24C1FA3FCE33E4D34D6C7"/>
    <w:rsid w:val="0096630F"/>
  </w:style>
  <w:style w:type="paragraph" w:customStyle="1" w:styleId="AF327E765FD047F1AA90D389FE4E45A4">
    <w:name w:val="AF327E765FD047F1AA90D389FE4E45A4"/>
    <w:rsid w:val="0096630F"/>
  </w:style>
  <w:style w:type="paragraph" w:customStyle="1" w:styleId="ACB5A6BDE9094C44A9610BB5817B6078">
    <w:name w:val="ACB5A6BDE9094C44A9610BB5817B6078"/>
    <w:rsid w:val="0096630F"/>
  </w:style>
  <w:style w:type="paragraph" w:customStyle="1" w:styleId="2463FBE0C3324290BC9A9920B99FEB00">
    <w:name w:val="2463FBE0C3324290BC9A9920B99FEB00"/>
    <w:rsid w:val="0096630F"/>
  </w:style>
  <w:style w:type="paragraph" w:customStyle="1" w:styleId="54DBEE887AB2454DA3841F291556B678">
    <w:name w:val="54DBEE887AB2454DA3841F291556B678"/>
    <w:rsid w:val="0096630F"/>
  </w:style>
  <w:style w:type="paragraph" w:customStyle="1" w:styleId="3D9F6E73BEEB43A6A8D252BF770C57FE">
    <w:name w:val="3D9F6E73BEEB43A6A8D252BF770C57FE"/>
    <w:rsid w:val="0096630F"/>
  </w:style>
  <w:style w:type="paragraph" w:customStyle="1" w:styleId="E3FE464294FB4740B65879A0C270B600">
    <w:name w:val="E3FE464294FB4740B65879A0C270B600"/>
    <w:rsid w:val="0096630F"/>
  </w:style>
  <w:style w:type="paragraph" w:customStyle="1" w:styleId="4FF6397DBF9F494D8987F1E2578CA0CC">
    <w:name w:val="4FF6397DBF9F494D8987F1E2578CA0CC"/>
    <w:rsid w:val="0096630F"/>
  </w:style>
  <w:style w:type="paragraph" w:customStyle="1" w:styleId="F262C098CF2648D88B88E56A5F70983B">
    <w:name w:val="F262C098CF2648D88B88E56A5F70983B"/>
    <w:rsid w:val="0096630F"/>
  </w:style>
  <w:style w:type="paragraph" w:customStyle="1" w:styleId="4035B215EB9C49799AA7A4E035EFBAE3">
    <w:name w:val="4035B215EB9C49799AA7A4E035EFBAE3"/>
    <w:rsid w:val="0096630F"/>
  </w:style>
  <w:style w:type="paragraph" w:customStyle="1" w:styleId="BA3E7587F8D5436F857155CF2A9F7F94">
    <w:name w:val="BA3E7587F8D5436F857155CF2A9F7F94"/>
    <w:rsid w:val="0096630F"/>
  </w:style>
  <w:style w:type="paragraph" w:customStyle="1" w:styleId="C27E72AB8B5C4219A9F7245AA92A386E">
    <w:name w:val="C27E72AB8B5C4219A9F7245AA92A386E"/>
    <w:rsid w:val="0096630F"/>
  </w:style>
  <w:style w:type="paragraph" w:customStyle="1" w:styleId="B725C845DA944837955ED9DCE7408DA3">
    <w:name w:val="B725C845DA944837955ED9DCE7408DA3"/>
    <w:rsid w:val="0096630F"/>
  </w:style>
  <w:style w:type="paragraph" w:customStyle="1" w:styleId="5F5A578299A0400F8E6C9C317F1190F2">
    <w:name w:val="5F5A578299A0400F8E6C9C317F1190F2"/>
    <w:rsid w:val="0096630F"/>
  </w:style>
  <w:style w:type="paragraph" w:customStyle="1" w:styleId="0DDDD9EEC3E8414D8305BB5F9952EF88">
    <w:name w:val="0DDDD9EEC3E8414D8305BB5F9952EF88"/>
    <w:rsid w:val="0096630F"/>
  </w:style>
  <w:style w:type="paragraph" w:customStyle="1" w:styleId="45E1941E0A15448F8C2E744C52750753">
    <w:name w:val="45E1941E0A15448F8C2E744C52750753"/>
    <w:rsid w:val="0096630F"/>
  </w:style>
  <w:style w:type="paragraph" w:customStyle="1" w:styleId="389059AAEE71421B8ADA80FBC80427FF">
    <w:name w:val="389059AAEE71421B8ADA80FBC80427FF"/>
    <w:rsid w:val="0096630F"/>
  </w:style>
  <w:style w:type="paragraph" w:customStyle="1" w:styleId="22B2EBC4CAD04BE5BA3C2777182ADE17">
    <w:name w:val="22B2EBC4CAD04BE5BA3C2777182ADE17"/>
    <w:rsid w:val="0096630F"/>
  </w:style>
  <w:style w:type="paragraph" w:customStyle="1" w:styleId="5E44B49908DC4836941219A1584F2F26">
    <w:name w:val="5E44B49908DC4836941219A1584F2F26"/>
    <w:rsid w:val="0096630F"/>
  </w:style>
  <w:style w:type="paragraph" w:customStyle="1" w:styleId="EDBDBC9D46D04F9EA451FF7C6E08E9E9">
    <w:name w:val="EDBDBC9D46D04F9EA451FF7C6E08E9E9"/>
    <w:rsid w:val="0096630F"/>
  </w:style>
  <w:style w:type="paragraph" w:customStyle="1" w:styleId="D0C936FD758C49DE9530A66057F046C5">
    <w:name w:val="D0C936FD758C49DE9530A66057F046C5"/>
    <w:rsid w:val="0096630F"/>
  </w:style>
  <w:style w:type="paragraph" w:customStyle="1" w:styleId="A8B483DDDE1F4E5881AACA173D5514F8">
    <w:name w:val="A8B483DDDE1F4E5881AACA173D5514F8"/>
    <w:rsid w:val="0096630F"/>
  </w:style>
  <w:style w:type="paragraph" w:customStyle="1" w:styleId="AAF2C1813EFA44F398F06CA864FAAA52">
    <w:name w:val="AAF2C1813EFA44F398F06CA864FAAA52"/>
    <w:rsid w:val="008724AF"/>
    <w:pPr>
      <w:spacing w:after="200" w:line="276" w:lineRule="auto"/>
    </w:pPr>
    <w:rPr>
      <w:lang w:val="ru-RU" w:eastAsia="ru-RU"/>
    </w:rPr>
  </w:style>
  <w:style w:type="paragraph" w:customStyle="1" w:styleId="6A3F1CEDDADB4E7FAF5A1E3D320176B4">
    <w:name w:val="6A3F1CEDDADB4E7FAF5A1E3D320176B4"/>
    <w:rsid w:val="008724AF"/>
    <w:pPr>
      <w:spacing w:after="200" w:line="276" w:lineRule="auto"/>
    </w:pPr>
    <w:rPr>
      <w:lang w:val="ru-RU" w:eastAsia="ru-RU"/>
    </w:rPr>
  </w:style>
  <w:style w:type="paragraph" w:customStyle="1" w:styleId="1185CE0649AF4EDF827C9760D0E6E62D">
    <w:name w:val="1185CE0649AF4EDF827C9760D0E6E62D"/>
    <w:rsid w:val="008724AF"/>
    <w:pPr>
      <w:spacing w:after="200" w:line="276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EDCFE88-2FF9-49BB-9774-6FC10D0BA3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Packing slip (Green design).dotx</Template>
  <TotalTime>5114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Packing slip (Green design)</vt:lpstr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slip (Green design)</dc:title>
  <dc:creator>Raphael Nagli</dc:creator>
  <cp:keywords/>
  <cp:lastModifiedBy>Ildar Ilyasov</cp:lastModifiedBy>
  <cp:revision>26</cp:revision>
  <cp:lastPrinted>2004-09-20T22:39:00Z</cp:lastPrinted>
  <dcterms:created xsi:type="dcterms:W3CDTF">2014-04-16T04:26:00Z</dcterms:created>
  <dcterms:modified xsi:type="dcterms:W3CDTF">2014-04-23T12:19:00Z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TC103773299990</vt:lpwstr>
  </property>
</Properties>
</file>